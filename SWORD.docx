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0E6F6" w:themeColor="accent2" w:themeTint="33"/>
  <w:body>
    <w:p w:rsidR="00897F58" w:rsidRPr="00EC7471" w:rsidRDefault="00897F58" w:rsidP="00897F58">
      <w:pPr>
        <w:jc w:val="righ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 xml:space="preserve">                                                                                                                                                               </w:t>
      </w:r>
    </w:p>
    <w:p w:rsidR="00897F58" w:rsidRPr="00EC7471" w:rsidRDefault="00902C09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 xml:space="preserve">                                                                              GUATEMALA</w:t>
      </w:r>
    </w:p>
    <w:p w:rsidR="00902C09" w:rsidRPr="00EC7471" w:rsidRDefault="00902C09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 xml:space="preserve">                                                                               19-04-2017</w:t>
      </w:r>
    </w:p>
    <w:p w:rsidR="00902C09" w:rsidRPr="00EC7471" w:rsidRDefault="00902C09" w:rsidP="00902C09">
      <w:pPr>
        <w:jc w:val="left"/>
        <w:rPr>
          <w:noProof/>
          <w:sz w:val="32"/>
          <w:szCs w:val="32"/>
          <w:lang w:val="es-ES"/>
        </w:rPr>
      </w:pPr>
    </w:p>
    <w:p w:rsidR="00902C09" w:rsidRPr="00EC7471" w:rsidRDefault="00902C09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>Nombre: Robin jonathan molina</w:t>
      </w:r>
    </w:p>
    <w:p w:rsidR="00902C09" w:rsidRPr="00EC7471" w:rsidRDefault="00902C09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>Direccion:4av 6-33 santa isabel ll</w:t>
      </w:r>
    </w:p>
    <w:p w:rsidR="00902C09" w:rsidRPr="00EC7471" w:rsidRDefault="008E74B2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 xml:space="preserve">Correo: </w:t>
      </w:r>
      <w:hyperlink r:id="rId8" w:history="1">
        <w:r w:rsidRPr="00EC7471">
          <w:rPr>
            <w:rStyle w:val="Hipervnculo"/>
            <w:noProof/>
            <w:sz w:val="32"/>
            <w:szCs w:val="32"/>
            <w:lang w:val="es-ES"/>
          </w:rPr>
          <w:t>molinadeleon98@gmail.co</w:t>
        </w:r>
      </w:hyperlink>
    </w:p>
    <w:p w:rsidR="008E74B2" w:rsidRPr="00EC7471" w:rsidRDefault="008E74B2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>Telefono:5487-6589</w:t>
      </w:r>
    </w:p>
    <w:p w:rsidR="008E74B2" w:rsidRPr="00EC7471" w:rsidRDefault="008E74B2" w:rsidP="00902C09">
      <w:pPr>
        <w:jc w:val="left"/>
        <w:rPr>
          <w:noProof/>
          <w:sz w:val="32"/>
          <w:szCs w:val="32"/>
          <w:lang w:val="es-ES"/>
        </w:rPr>
      </w:pPr>
    </w:p>
    <w:p w:rsidR="008E74B2" w:rsidRPr="00EC7471" w:rsidRDefault="008E74B2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>Esrimado señor:</w:t>
      </w:r>
    </w:p>
    <w:p w:rsidR="008E74B2" w:rsidRPr="00EC7471" w:rsidRDefault="008E74B2" w:rsidP="00902C09">
      <w:pPr>
        <w:jc w:val="left"/>
        <w:rPr>
          <w:noProof/>
          <w:sz w:val="32"/>
          <w:szCs w:val="32"/>
          <w:lang w:val="es-ES"/>
        </w:rPr>
      </w:pPr>
    </w:p>
    <w:p w:rsidR="008E74B2" w:rsidRPr="00EC7471" w:rsidRDefault="008E74B2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 xml:space="preserve">Le escsribo esta carta por el objetivo de postularme para el puesto de trabajo de computacion </w:t>
      </w:r>
    </w:p>
    <w:p w:rsidR="008E74B2" w:rsidRPr="00EC7471" w:rsidRDefault="008E74B2" w:rsidP="00902C09">
      <w:pPr>
        <w:jc w:val="left"/>
        <w:rPr>
          <w:noProof/>
          <w:sz w:val="32"/>
          <w:szCs w:val="32"/>
          <w:lang w:val="es-ES"/>
        </w:rPr>
      </w:pPr>
    </w:p>
    <w:p w:rsidR="008E74B2" w:rsidRPr="00EC7471" w:rsidRDefault="008E74B2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>Ademas adjunto mi curriculum vitae en el cual incluye la experiencia laboral la cual incluye que liceo compu-market en donde trabaje hasta el año 2015 en donde trabaje basatnte tiempo</w:t>
      </w:r>
    </w:p>
    <w:p w:rsidR="00EC7471" w:rsidRPr="00EC7471" w:rsidRDefault="00EC7471" w:rsidP="00902C09">
      <w:pPr>
        <w:jc w:val="left"/>
        <w:rPr>
          <w:noProof/>
          <w:sz w:val="32"/>
          <w:szCs w:val="32"/>
          <w:lang w:val="es-ES"/>
        </w:rPr>
      </w:pPr>
    </w:p>
    <w:p w:rsidR="008E74B2" w:rsidRPr="00EC7471" w:rsidRDefault="008E74B2" w:rsidP="00902C09">
      <w:pPr>
        <w:jc w:val="left"/>
        <w:rPr>
          <w:noProof/>
          <w:sz w:val="32"/>
          <w:szCs w:val="32"/>
          <w:lang w:val="es-ES"/>
        </w:rPr>
      </w:pPr>
      <w:r w:rsidRPr="00EC7471">
        <w:rPr>
          <w:noProof/>
          <w:sz w:val="32"/>
          <w:szCs w:val="32"/>
          <w:lang w:val="es-ES"/>
        </w:rPr>
        <w:t>Quedo a su posicion para cualquier pregunta que pudiera sugirle y de lo contrario puede dirigirse a Manuel Max</w:t>
      </w:r>
    </w:p>
    <w:p w:rsidR="00EC7471" w:rsidRPr="00EC7471" w:rsidRDefault="00EC7471" w:rsidP="00EC7471">
      <w:pPr>
        <w:tabs>
          <w:tab w:val="left" w:pos="3432"/>
        </w:tabs>
        <w:jc w:val="left"/>
        <w:rPr>
          <w:noProof/>
          <w:sz w:val="32"/>
          <w:szCs w:val="32"/>
          <w:lang w:val="es-ES"/>
        </w:rPr>
      </w:pPr>
    </w:p>
    <w:p w:rsidR="00EC7471" w:rsidRDefault="00EC7471" w:rsidP="00EC7471">
      <w:pPr>
        <w:tabs>
          <w:tab w:val="left" w:pos="3432"/>
        </w:tabs>
        <w:jc w:val="left"/>
        <w:rPr>
          <w:noProof/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t>Atentamente                                                           Firma</w:t>
      </w:r>
    </w:p>
    <w:p w:rsidR="00EC7471" w:rsidRDefault="00EC7471" w:rsidP="00EC7471">
      <w:pPr>
        <w:tabs>
          <w:tab w:val="left" w:pos="3432"/>
        </w:tabs>
        <w:jc w:val="left"/>
        <w:rPr>
          <w:noProof/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t>Manuel Max</w:t>
      </w:r>
      <w:r w:rsidRPr="00EC7471">
        <w:rPr>
          <w:noProof/>
          <w:sz w:val="32"/>
          <w:szCs w:val="32"/>
          <w:lang w:val="es-ES"/>
        </w:rPr>
        <w:t xml:space="preserve">   </w:t>
      </w:r>
      <w:r>
        <w:rPr>
          <w:noProof/>
          <w:sz w:val="32"/>
          <w:szCs w:val="32"/>
          <w:lang w:val="es-ES"/>
        </w:rPr>
        <w:t xml:space="preserve">                                                           Jonathan molina</w:t>
      </w:r>
    </w:p>
    <w:p w:rsidR="00EC7471" w:rsidRDefault="00EC7471" w:rsidP="00EC7471">
      <w:pPr>
        <w:tabs>
          <w:tab w:val="left" w:pos="3432"/>
        </w:tabs>
        <w:jc w:val="left"/>
        <w:rPr>
          <w:noProof/>
          <w:sz w:val="32"/>
          <w:szCs w:val="32"/>
          <w:lang w:val="es-ES"/>
        </w:rPr>
      </w:pPr>
    </w:p>
    <w:p w:rsidR="00EC7471" w:rsidRDefault="00EC7471" w:rsidP="00EC7471">
      <w:pPr>
        <w:tabs>
          <w:tab w:val="left" w:pos="3432"/>
        </w:tabs>
        <w:jc w:val="left"/>
        <w:rPr>
          <w:noProof/>
          <w:sz w:val="32"/>
          <w:szCs w:val="32"/>
          <w:lang w:val="es-ES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675"/>
        <w:gridCol w:w="4818"/>
      </w:tblGrid>
      <w:tr w:rsidR="00EC7471" w:rsidTr="00EC7471">
        <w:trPr>
          <w:trHeight w:val="983"/>
        </w:trPr>
        <w:tc>
          <w:tcPr>
            <w:tcW w:w="4675" w:type="dxa"/>
          </w:tcPr>
          <w:p w:rsidR="00EC7471" w:rsidRPr="00EC7471" w:rsidRDefault="00EC7471" w:rsidP="00EC7471">
            <w:pPr>
              <w:tabs>
                <w:tab w:val="left" w:pos="3432"/>
              </w:tabs>
              <w:jc w:val="left"/>
              <w:rPr>
                <w:noProof/>
                <w:sz w:val="48"/>
                <w:szCs w:val="48"/>
                <w:lang w:val="es-ES"/>
              </w:rPr>
            </w:pPr>
            <w:r w:rsidRPr="00EC7471">
              <w:rPr>
                <w:noProof/>
                <w:sz w:val="48"/>
                <w:szCs w:val="48"/>
                <w:lang w:val="es-ES"/>
              </w:rPr>
              <w:lastRenderedPageBreak/>
              <w:t>NOMBRE</w:t>
            </w:r>
          </w:p>
        </w:tc>
        <w:tc>
          <w:tcPr>
            <w:tcW w:w="4818" w:type="dxa"/>
          </w:tcPr>
          <w:p w:rsidR="00EC7471" w:rsidRPr="00EC7471" w:rsidRDefault="00EC7471" w:rsidP="00EC7471">
            <w:pPr>
              <w:tabs>
                <w:tab w:val="left" w:pos="3432"/>
              </w:tabs>
              <w:jc w:val="left"/>
              <w:rPr>
                <w:noProof/>
                <w:sz w:val="48"/>
                <w:szCs w:val="48"/>
                <w:lang w:val="es-ES"/>
              </w:rPr>
            </w:pPr>
            <w:r w:rsidRPr="00EC7471">
              <w:rPr>
                <w:noProof/>
                <w:sz w:val="48"/>
                <w:szCs w:val="48"/>
                <w:lang w:val="es-ES"/>
              </w:rPr>
              <w:t>TELEFONO</w:t>
            </w:r>
          </w:p>
        </w:tc>
      </w:tr>
      <w:tr w:rsidR="00EC7471" w:rsidTr="00EC7471">
        <w:trPr>
          <w:trHeight w:val="1139"/>
        </w:trPr>
        <w:tc>
          <w:tcPr>
            <w:tcW w:w="4675" w:type="dxa"/>
          </w:tcPr>
          <w:p w:rsidR="00EC7471" w:rsidRPr="00EC7471" w:rsidRDefault="00EC7471" w:rsidP="00EC7471">
            <w:pPr>
              <w:tabs>
                <w:tab w:val="left" w:pos="3432"/>
              </w:tabs>
              <w:jc w:val="left"/>
              <w:rPr>
                <w:noProof/>
                <w:sz w:val="48"/>
                <w:szCs w:val="48"/>
                <w:lang w:val="es-ES"/>
              </w:rPr>
            </w:pPr>
            <w:r w:rsidRPr="00EC7471">
              <w:rPr>
                <w:noProof/>
                <w:sz w:val="48"/>
                <w:szCs w:val="48"/>
                <w:lang w:val="es-ES"/>
              </w:rPr>
              <w:t>DIRECCION</w:t>
            </w:r>
          </w:p>
        </w:tc>
        <w:tc>
          <w:tcPr>
            <w:tcW w:w="4818" w:type="dxa"/>
          </w:tcPr>
          <w:p w:rsidR="00EC7471" w:rsidRPr="00EC7471" w:rsidRDefault="00EC7471" w:rsidP="00EC7471">
            <w:pPr>
              <w:tabs>
                <w:tab w:val="left" w:pos="3432"/>
              </w:tabs>
              <w:jc w:val="left"/>
              <w:rPr>
                <w:noProof/>
                <w:sz w:val="48"/>
                <w:szCs w:val="48"/>
                <w:lang w:val="es-ES"/>
              </w:rPr>
            </w:pPr>
            <w:r w:rsidRPr="00EC7471">
              <w:rPr>
                <w:noProof/>
                <w:sz w:val="48"/>
                <w:szCs w:val="48"/>
                <w:lang w:val="es-ES"/>
              </w:rPr>
              <w:t>CIUDAD</w:t>
            </w:r>
          </w:p>
        </w:tc>
      </w:tr>
    </w:tbl>
    <w:p w:rsidR="00EC7471" w:rsidRPr="00EC7471" w:rsidRDefault="00EC7471" w:rsidP="00EC7471">
      <w:pPr>
        <w:tabs>
          <w:tab w:val="left" w:pos="3432"/>
        </w:tabs>
        <w:jc w:val="left"/>
        <w:rPr>
          <w:noProof/>
          <w:sz w:val="32"/>
          <w:szCs w:val="32"/>
          <w:lang w:val="es-ES"/>
        </w:rPr>
      </w:pPr>
      <w:bookmarkStart w:id="0" w:name="_GoBack"/>
      <w:bookmarkEnd w:id="0"/>
    </w:p>
    <w:sectPr w:rsidR="00EC7471" w:rsidRPr="00EC7471" w:rsidSect="00897F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5F9" w:rsidRDefault="005075F9">
      <w:pPr>
        <w:spacing w:after="0"/>
      </w:pPr>
      <w:r>
        <w:separator/>
      </w:r>
    </w:p>
  </w:endnote>
  <w:endnote w:type="continuationSeparator" w:id="0">
    <w:p w:rsidR="005075F9" w:rsidRDefault="00507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F58" w:rsidRDefault="00897F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F58" w:rsidRDefault="00897F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F58" w:rsidRDefault="00897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5F9" w:rsidRDefault="005075F9">
      <w:pPr>
        <w:spacing w:after="0"/>
      </w:pPr>
      <w:r>
        <w:separator/>
      </w:r>
    </w:p>
  </w:footnote>
  <w:footnote w:type="continuationSeparator" w:id="0">
    <w:p w:rsidR="005075F9" w:rsidRDefault="005075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F58" w:rsidRDefault="00897F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9298801"/>
      <w:docPartObj>
        <w:docPartGallery w:val="Watermarks"/>
        <w:docPartUnique/>
      </w:docPartObj>
    </w:sdtPr>
    <w:sdtContent>
      <w:p w:rsidR="00897F58" w:rsidRDefault="00897F58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109826" o:spid="_x0000_s2050" type="#_x0000_t136" style="position:absolute;left:0;text-align:left;margin-left:0;margin-top:0;width:599.85pt;height:59.95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Times New Roman&quot;;font-size:1pt" string="SOLICITUD DE EMPLE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F58" w:rsidRDefault="00897F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58"/>
    <w:rsid w:val="00066685"/>
    <w:rsid w:val="005075F9"/>
    <w:rsid w:val="00897F58"/>
    <w:rsid w:val="008E74B2"/>
    <w:rsid w:val="00902C09"/>
    <w:rsid w:val="00EC7471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4B336B0-5C69-4BB5-A0E1-9E5314D0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97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F58"/>
  </w:style>
  <w:style w:type="paragraph" w:styleId="Piedepgina">
    <w:name w:val="footer"/>
    <w:basedOn w:val="Normal"/>
    <w:link w:val="PiedepginaCar"/>
    <w:uiPriority w:val="99"/>
    <w:unhideWhenUsed/>
    <w:rsid w:val="00897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F58"/>
  </w:style>
  <w:style w:type="character" w:styleId="Hipervnculo">
    <w:name w:val="Hyperlink"/>
    <w:basedOn w:val="Fuentedeprrafopredeter"/>
    <w:uiPriority w:val="99"/>
    <w:unhideWhenUsed/>
    <w:rsid w:val="008E74B2"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rsid w:val="00EC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linadeleon98@gmail.c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42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 de Liceo Compu-market</dc:creator>
  <cp:keywords/>
  <cp:lastModifiedBy>estudiante de Liceo Compu-market</cp:lastModifiedBy>
  <cp:revision>2</cp:revision>
  <dcterms:created xsi:type="dcterms:W3CDTF">2017-04-19T20:02:00Z</dcterms:created>
  <dcterms:modified xsi:type="dcterms:W3CDTF">2017-04-19T20:44:00Z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